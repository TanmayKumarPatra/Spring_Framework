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03114" w:rsidRPr="00F31FA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  <w:r w:rsidRPr="00F31FA4">
        <w:rPr>
          <w:rFonts w:ascii="Arial" w:eastAsia="Times New Roman" w:hAnsi="Arial" w:cs="Arial"/>
          <w:b/>
          <w:sz w:val="16"/>
          <w:szCs w:val="16"/>
        </w:rPr>
        <w:t>Test Cases:</w:t>
      </w: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03114" w:rsidRDefault="00573960" w:rsidP="005739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If user is not logged in, and if user navigates to update page, it redirects to login page.</w:t>
      </w:r>
    </w:p>
    <w:p w:rsidR="00573960" w:rsidRDefault="00573960" w:rsidP="0057396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E923DD" wp14:editId="2D8E298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60" w:rsidRDefault="00573960" w:rsidP="0057396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73960" w:rsidRDefault="00573960" w:rsidP="0057396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1E0D11" wp14:editId="0D3EE7D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60" w:rsidRDefault="00573960" w:rsidP="0057396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73960" w:rsidRDefault="00573960" w:rsidP="005739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If the user types in wrong user name and password, it will say “User name or password is incorrect”.</w:t>
      </w:r>
    </w:p>
    <w:p w:rsidR="00573960" w:rsidRDefault="00573960" w:rsidP="0057396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34F9B3" wp14:editId="2597174C">
            <wp:extent cx="5943600" cy="2468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60" w:rsidRDefault="00573960" w:rsidP="005739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If user types in wrong captcha, it will say that Captcha is wrong.</w:t>
      </w:r>
    </w:p>
    <w:p w:rsidR="00573960" w:rsidRDefault="00573960" w:rsidP="0057396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BBBE38" wp14:editId="5FAAFADE">
            <wp:extent cx="5943600" cy="2135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60" w:rsidRDefault="00573960" w:rsidP="0057396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0BB96134" wp14:editId="186F4654">
            <wp:extent cx="5943600" cy="1646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60" w:rsidRDefault="00573960" w:rsidP="005739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If Username, password, captcha is correct, user will land in update page.</w:t>
      </w:r>
    </w:p>
    <w:p w:rsidR="00573960" w:rsidRDefault="00573960" w:rsidP="0057396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92C700" wp14:editId="7226DFCF">
            <wp:extent cx="5943600" cy="1907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60" w:rsidRDefault="00573960" w:rsidP="0057396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73960" w:rsidRDefault="00573960" w:rsidP="0057396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4357E" w:rsidRDefault="0064357E" w:rsidP="006435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If user</w:t>
      </w:r>
      <w:r w:rsidR="005B73EF">
        <w:rPr>
          <w:rFonts w:ascii="Arial" w:eastAsia="Times New Roman" w:hAnsi="Arial" w:cs="Arial"/>
          <w:sz w:val="24"/>
          <w:szCs w:val="24"/>
        </w:rPr>
        <w:t>name is correct, users will be able to update their information.</w:t>
      </w:r>
    </w:p>
    <w:p w:rsidR="005B73EF" w:rsidRDefault="005B73EF" w:rsidP="005B73E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BEB719" wp14:editId="582F080A">
            <wp:extent cx="5943600" cy="20681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EF" w:rsidRDefault="005B73EF" w:rsidP="005B73E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588BE7" wp14:editId="17A6D1B4">
            <wp:extent cx="5705475" cy="3648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EF" w:rsidRDefault="005B73EF" w:rsidP="005B73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If username is not valid, it will show error.</w:t>
      </w:r>
    </w:p>
    <w:p w:rsidR="005B73EF" w:rsidRDefault="005B73EF" w:rsidP="005B73E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B483E7" wp14:editId="0C228BB4">
            <wp:extent cx="5943600" cy="3037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EF" w:rsidRDefault="005B73EF" w:rsidP="005B73E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B73EF" w:rsidRDefault="005B73EF" w:rsidP="005B73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If </w:t>
      </w:r>
      <w:proofErr w:type="spellStart"/>
      <w:r>
        <w:rPr>
          <w:rFonts w:ascii="Arial" w:eastAsia="Times New Roman" w:hAnsi="Arial" w:cs="Arial"/>
          <w:sz w:val="24"/>
          <w:szCs w:val="24"/>
        </w:rPr>
        <w:t>capchta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is invalid, it will show error:</w:t>
      </w:r>
    </w:p>
    <w:p w:rsidR="005B73EF" w:rsidRDefault="005B73EF" w:rsidP="005B73E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C131E8" wp14:editId="5FFF8577">
            <wp:extent cx="5943600" cy="4097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EF" w:rsidRDefault="00AF47B0" w:rsidP="005B73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Only admin users can access admin page, else error will be showed.</w:t>
      </w:r>
    </w:p>
    <w:p w:rsidR="00AF47B0" w:rsidRDefault="00AF47B0" w:rsidP="00AF47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F47B0" w:rsidRDefault="00AF47B0" w:rsidP="00AF47B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AF47B0" w:rsidRDefault="00AF47B0" w:rsidP="00AF47B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For Admin, dummy page will be displayed:</w:t>
      </w:r>
    </w:p>
    <w:p w:rsidR="00AF47B0" w:rsidRDefault="00AF47B0" w:rsidP="00AF47B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D6EBD5" wp14:editId="481F8FE2">
            <wp:extent cx="5943600" cy="2241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0" w:rsidRDefault="00AF47B0" w:rsidP="00AF47B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For Normal users, error will be displayed.</w:t>
      </w:r>
    </w:p>
    <w:p w:rsidR="00AF47B0" w:rsidRDefault="00AF47B0" w:rsidP="00AF47B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CA55FD" wp14:editId="58F5E915">
            <wp:extent cx="5943600" cy="1911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0" w:rsidRDefault="00AF47B0" w:rsidP="00AF47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Dummy tutorials page will be displayed for users.</w:t>
      </w:r>
    </w:p>
    <w:p w:rsidR="00AF47B0" w:rsidRDefault="00AF47B0" w:rsidP="00AF47B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971CA2" wp14:editId="065BA364">
            <wp:extent cx="5943600" cy="24923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0" w:rsidRDefault="00AF47B0" w:rsidP="00AF47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Users will be able to logout of their </w:t>
      </w:r>
      <w:r w:rsidRPr="00AF47B0">
        <w:rPr>
          <w:rFonts w:ascii="Arial" w:eastAsia="Times New Roman" w:hAnsi="Arial" w:cs="Arial"/>
          <w:sz w:val="24"/>
          <w:szCs w:val="24"/>
        </w:rPr>
        <w:t>sessions</w:t>
      </w:r>
      <w:r>
        <w:rPr>
          <w:rFonts w:ascii="Arial" w:eastAsia="Times New Roman" w:hAnsi="Arial" w:cs="Arial"/>
          <w:sz w:val="24"/>
          <w:szCs w:val="24"/>
        </w:rPr>
        <w:t>, once they logout login page will be shown:</w:t>
      </w:r>
    </w:p>
    <w:p w:rsidR="00AF47B0" w:rsidRDefault="00AF47B0" w:rsidP="00AF47B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F911D4" wp14:editId="01D955A3">
            <wp:extent cx="5943600" cy="19532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0" w:rsidRDefault="00AF47B0" w:rsidP="00AF47B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D9D624" wp14:editId="4CCAE225">
            <wp:extent cx="5943600" cy="24517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0" w:rsidRDefault="00AF47B0" w:rsidP="00AF47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New Users will be able to register.</w:t>
      </w:r>
    </w:p>
    <w:p w:rsidR="00AF47B0" w:rsidRDefault="00AF47B0" w:rsidP="00AF47B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765387" wp14:editId="1A8426AE">
            <wp:extent cx="5438775" cy="3105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0" w:rsidRDefault="00AF47B0" w:rsidP="00AF47B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Once they register, they will be taken to update page.</w:t>
      </w:r>
    </w:p>
    <w:p w:rsidR="00AF47B0" w:rsidRDefault="00AF47B0" w:rsidP="00AF47B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C8B9D3" wp14:editId="1E6CEEF0">
            <wp:extent cx="5943600" cy="2198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0" w:rsidRDefault="00AF47B0" w:rsidP="00AF47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If user already exists, error will be shown in register page.</w:t>
      </w:r>
    </w:p>
    <w:p w:rsidR="00AF47B0" w:rsidRDefault="00AF47B0" w:rsidP="00AF47B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B5F4A2" wp14:editId="0A04F594">
            <wp:extent cx="5943600" cy="26562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0" w:rsidRDefault="00AF47B0" w:rsidP="00AF47B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6299A7" wp14:editId="748A8477">
            <wp:extent cx="5943600" cy="33642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0" w:rsidRDefault="00AF47B0" w:rsidP="00AF47B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F47B0" w:rsidRPr="00AF47B0" w:rsidRDefault="00AF47B0" w:rsidP="00AF47B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AF47B0">
        <w:rPr>
          <w:rFonts w:ascii="Arial" w:eastAsia="Times New Roman" w:hAnsi="Arial" w:cs="Arial"/>
          <w:b/>
          <w:sz w:val="24"/>
          <w:szCs w:val="24"/>
          <w:u w:val="single"/>
        </w:rPr>
        <w:t>Evaluation criteria:</w:t>
      </w:r>
    </w:p>
    <w:p w:rsidR="00AF47B0" w:rsidRPr="00573960" w:rsidRDefault="00AF47B0" w:rsidP="00AF47B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S.no</w:t>
      </w: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Activity</w:t>
      </w: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Check</w:t>
      </w: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Associate Remark</w:t>
      </w: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1</w:t>
      </w: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Create a Maven project</w:t>
      </w:r>
    </w:p>
    <w:p w:rsidR="00803114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Done</w:t>
      </w:r>
    </w:p>
    <w:p w:rsidR="00803114" w:rsidRPr="00E7729E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2</w:t>
      </w: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Use POM.xml to manage dependencies</w:t>
      </w:r>
    </w:p>
    <w:p w:rsidR="00803114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Done</w:t>
      </w: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3</w:t>
      </w: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 xml:space="preserve">Deployment Descriptor is created and configured to open default page of the spring </w:t>
      </w:r>
      <w:proofErr w:type="spellStart"/>
      <w:r w:rsidRPr="00E7729E">
        <w:rPr>
          <w:rFonts w:ascii="Arial" w:eastAsia="Times New Roman" w:hAnsi="Arial" w:cs="Arial"/>
          <w:sz w:val="16"/>
          <w:szCs w:val="16"/>
        </w:rPr>
        <w:t>mvc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E7729E">
        <w:rPr>
          <w:rFonts w:ascii="Arial" w:eastAsia="Times New Roman" w:hAnsi="Arial" w:cs="Arial"/>
          <w:sz w:val="16"/>
          <w:szCs w:val="16"/>
        </w:rPr>
        <w:t>applicaton</w:t>
      </w:r>
      <w:proofErr w:type="spellEnd"/>
    </w:p>
    <w:p w:rsidR="00803114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Done</w:t>
      </w: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4</w:t>
      </w: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Dispatcher Servlet is created and configured as per requirements</w:t>
      </w:r>
    </w:p>
    <w:p w:rsidR="00803114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Done</w:t>
      </w: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5</w:t>
      </w: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 xml:space="preserve">Controllers are created in </w:t>
      </w:r>
      <w:proofErr w:type="spellStart"/>
      <w:r w:rsidRPr="00E7729E">
        <w:rPr>
          <w:rFonts w:ascii="Arial" w:eastAsia="Times New Roman" w:hAnsi="Arial" w:cs="Arial"/>
          <w:sz w:val="16"/>
          <w:szCs w:val="16"/>
        </w:rPr>
        <w:t>repsectve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 xml:space="preserve"> package (</w:t>
      </w:r>
      <w:proofErr w:type="spellStart"/>
      <w:proofErr w:type="gramStart"/>
      <w:r w:rsidRPr="00E7729E">
        <w:rPr>
          <w:rFonts w:ascii="Arial" w:eastAsia="Times New Roman" w:hAnsi="Arial" w:cs="Arial"/>
          <w:sz w:val="16"/>
          <w:szCs w:val="16"/>
        </w:rPr>
        <w:t>com.something</w:t>
      </w:r>
      <w:proofErr w:type="gramEnd"/>
      <w:r w:rsidRPr="00E7729E">
        <w:rPr>
          <w:rFonts w:ascii="Arial" w:eastAsia="Times New Roman" w:hAnsi="Arial" w:cs="Arial"/>
          <w:sz w:val="16"/>
          <w:szCs w:val="16"/>
        </w:rPr>
        <w:t>.controller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>)</w:t>
      </w:r>
    </w:p>
    <w:p w:rsidR="00803114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Done</w:t>
      </w:r>
    </w:p>
    <w:p w:rsidR="00803114" w:rsidRPr="00E7729E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6</w:t>
      </w: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 xml:space="preserve">POJO classes are created where required in </w:t>
      </w:r>
      <w:proofErr w:type="spellStart"/>
      <w:r w:rsidRPr="00E7729E">
        <w:rPr>
          <w:rFonts w:ascii="Arial" w:eastAsia="Times New Roman" w:hAnsi="Arial" w:cs="Arial"/>
          <w:sz w:val="16"/>
          <w:szCs w:val="16"/>
        </w:rPr>
        <w:t>respectve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 xml:space="preserve"> package (</w:t>
      </w:r>
      <w:proofErr w:type="spellStart"/>
      <w:proofErr w:type="gramStart"/>
      <w:r w:rsidRPr="00E7729E">
        <w:rPr>
          <w:rFonts w:ascii="Arial" w:eastAsia="Times New Roman" w:hAnsi="Arial" w:cs="Arial"/>
          <w:sz w:val="16"/>
          <w:szCs w:val="16"/>
        </w:rPr>
        <w:t>com.something</w:t>
      </w:r>
      <w:proofErr w:type="gramEnd"/>
      <w:r w:rsidRPr="00E7729E">
        <w:rPr>
          <w:rFonts w:ascii="Arial" w:eastAsia="Times New Roman" w:hAnsi="Arial" w:cs="Arial"/>
          <w:sz w:val="16"/>
          <w:szCs w:val="16"/>
        </w:rPr>
        <w:t>.pojo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>)</w:t>
      </w:r>
    </w:p>
    <w:p w:rsidR="00803114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Done</w:t>
      </w: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7</w:t>
      </w: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E7729E">
        <w:rPr>
          <w:rFonts w:ascii="Arial" w:eastAsia="Times New Roman" w:hAnsi="Arial" w:cs="Arial"/>
          <w:sz w:val="16"/>
          <w:szCs w:val="16"/>
        </w:rPr>
        <w:t>Entty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 xml:space="preserve"> classes are created where required in </w:t>
      </w:r>
      <w:proofErr w:type="spellStart"/>
      <w:r w:rsidRPr="00E7729E">
        <w:rPr>
          <w:rFonts w:ascii="Arial" w:eastAsia="Times New Roman" w:hAnsi="Arial" w:cs="Arial"/>
          <w:sz w:val="16"/>
          <w:szCs w:val="16"/>
        </w:rPr>
        <w:t>respectve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 xml:space="preserve"> package (</w:t>
      </w:r>
      <w:proofErr w:type="spellStart"/>
      <w:proofErr w:type="gramStart"/>
      <w:r w:rsidRPr="00E7729E">
        <w:rPr>
          <w:rFonts w:ascii="Arial" w:eastAsia="Times New Roman" w:hAnsi="Arial" w:cs="Arial"/>
          <w:sz w:val="16"/>
          <w:szCs w:val="16"/>
        </w:rPr>
        <w:t>com.something</w:t>
      </w:r>
      <w:proofErr w:type="gramEnd"/>
      <w:r w:rsidRPr="00E7729E">
        <w:rPr>
          <w:rFonts w:ascii="Arial" w:eastAsia="Times New Roman" w:hAnsi="Arial" w:cs="Arial"/>
          <w:sz w:val="16"/>
          <w:szCs w:val="16"/>
        </w:rPr>
        <w:t>.entty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>) for different groups of users</w:t>
      </w:r>
    </w:p>
    <w:p w:rsidR="00E7729E" w:rsidRPr="00E7729E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Done</w:t>
      </w: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8</w:t>
      </w: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 xml:space="preserve">Service classes are created where required in </w:t>
      </w:r>
      <w:proofErr w:type="spellStart"/>
      <w:r w:rsidRPr="00E7729E">
        <w:rPr>
          <w:rFonts w:ascii="Arial" w:eastAsia="Times New Roman" w:hAnsi="Arial" w:cs="Arial"/>
          <w:sz w:val="16"/>
          <w:szCs w:val="16"/>
        </w:rPr>
        <w:t>respectve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 xml:space="preserve"> package (</w:t>
      </w:r>
      <w:proofErr w:type="spellStart"/>
      <w:r w:rsidRPr="00E7729E">
        <w:rPr>
          <w:rFonts w:ascii="Arial" w:eastAsia="Times New Roman" w:hAnsi="Arial" w:cs="Arial"/>
          <w:sz w:val="16"/>
          <w:szCs w:val="16"/>
        </w:rPr>
        <w:t>com.something.service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>)</w:t>
      </w: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lastRenderedPageBreak/>
        <w:t>Done</w:t>
      </w: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9</w:t>
      </w: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 xml:space="preserve">DAO classes are created where required in </w:t>
      </w:r>
      <w:proofErr w:type="spellStart"/>
      <w:r w:rsidRPr="00E7729E">
        <w:rPr>
          <w:rFonts w:ascii="Arial" w:eastAsia="Times New Roman" w:hAnsi="Arial" w:cs="Arial"/>
          <w:sz w:val="16"/>
          <w:szCs w:val="16"/>
        </w:rPr>
        <w:t>respectve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 xml:space="preserve"> package (</w:t>
      </w:r>
      <w:proofErr w:type="spellStart"/>
      <w:r w:rsidRPr="00E7729E">
        <w:rPr>
          <w:rFonts w:ascii="Arial" w:eastAsia="Times New Roman" w:hAnsi="Arial" w:cs="Arial"/>
          <w:sz w:val="16"/>
          <w:szCs w:val="16"/>
        </w:rPr>
        <w:t>com.something.dao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>)</w:t>
      </w:r>
    </w:p>
    <w:p w:rsidR="00E7729E" w:rsidRPr="00E7729E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Done</w:t>
      </w: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10</w:t>
      </w: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 xml:space="preserve">View is created for user </w:t>
      </w:r>
      <w:proofErr w:type="spellStart"/>
      <w:r w:rsidRPr="00E7729E">
        <w:rPr>
          <w:rFonts w:ascii="Arial" w:eastAsia="Times New Roman" w:hAnsi="Arial" w:cs="Arial"/>
          <w:sz w:val="16"/>
          <w:szCs w:val="16"/>
        </w:rPr>
        <w:t>registraton</w:t>
      </w:r>
      <w:proofErr w:type="spellEnd"/>
    </w:p>
    <w:p w:rsidR="00E7729E" w:rsidRPr="00E7729E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Done</w:t>
      </w: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11</w:t>
      </w: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View is created for user login</w:t>
      </w:r>
    </w:p>
    <w:p w:rsidR="00E7729E" w:rsidRPr="00E7729E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Done</w:t>
      </w: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12</w:t>
      </w: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View is created for account update</w:t>
      </w:r>
    </w:p>
    <w:p w:rsidR="00E7729E" w:rsidRPr="00E7729E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Done</w:t>
      </w: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13</w:t>
      </w: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 xml:space="preserve">If the user is not logged in, account update page is </w:t>
      </w:r>
      <w:proofErr w:type="spellStart"/>
      <w:r w:rsidRPr="00E7729E">
        <w:rPr>
          <w:rFonts w:ascii="Arial" w:eastAsia="Times New Roman" w:hAnsi="Arial" w:cs="Arial"/>
          <w:sz w:val="16"/>
          <w:szCs w:val="16"/>
        </w:rPr>
        <w:t>redirectng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 xml:space="preserve"> the user to login page; with line saying - login to update your account</w:t>
      </w:r>
    </w:p>
    <w:p w:rsidR="00E7729E" w:rsidRPr="00E7729E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Done</w:t>
      </w: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14</w:t>
      </w: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If the user is logged in, he/she can logout to come out of the secure session</w:t>
      </w:r>
    </w:p>
    <w:p w:rsidR="00E7729E" w:rsidRPr="00E7729E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Done</w:t>
      </w: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15</w:t>
      </w: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Admin (Page with dummy message about admin) page is visible and accessible only to the logged-in user who is super-admin</w:t>
      </w:r>
    </w:p>
    <w:p w:rsidR="00E7729E" w:rsidRPr="00E7729E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Done</w:t>
      </w: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16</w:t>
      </w: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Spring Security is used to implement user roles (guest user, logged-in user, super user)</w:t>
      </w:r>
    </w:p>
    <w:p w:rsidR="00E7729E" w:rsidRPr="00E7729E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Done</w:t>
      </w: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17</w:t>
      </w: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 xml:space="preserve">CAPTCHA image is being created by class in </w:t>
      </w:r>
      <w:proofErr w:type="spellStart"/>
      <w:r w:rsidRPr="00E7729E">
        <w:rPr>
          <w:rFonts w:ascii="Arial" w:eastAsia="Times New Roman" w:hAnsi="Arial" w:cs="Arial"/>
          <w:sz w:val="16"/>
          <w:szCs w:val="16"/>
        </w:rPr>
        <w:t>utl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 xml:space="preserve"> package (</w:t>
      </w:r>
      <w:proofErr w:type="spellStart"/>
      <w:r w:rsidRPr="00E7729E">
        <w:rPr>
          <w:rFonts w:ascii="Arial" w:eastAsia="Times New Roman" w:hAnsi="Arial" w:cs="Arial"/>
          <w:sz w:val="16"/>
          <w:szCs w:val="16"/>
        </w:rPr>
        <w:t>com.something.utl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>) and sent with response to view</w:t>
      </w:r>
    </w:p>
    <w:p w:rsidR="00E7729E" w:rsidRPr="00E7729E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Done</w:t>
      </w: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18</w:t>
      </w: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Have used Spring logging to dump the logs</w:t>
      </w:r>
    </w:p>
    <w:p w:rsidR="00E7729E" w:rsidRPr="00E7729E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Done</w:t>
      </w: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19</w:t>
      </w: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 xml:space="preserve">Have used Spring </w:t>
      </w:r>
      <w:proofErr w:type="spellStart"/>
      <w:r w:rsidRPr="00E7729E">
        <w:rPr>
          <w:rFonts w:ascii="Arial" w:eastAsia="Times New Roman" w:hAnsi="Arial" w:cs="Arial"/>
          <w:sz w:val="16"/>
          <w:szCs w:val="16"/>
        </w:rPr>
        <w:t>Validatons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 xml:space="preserve"> for </w:t>
      </w:r>
      <w:proofErr w:type="spellStart"/>
      <w:r w:rsidRPr="00E7729E">
        <w:rPr>
          <w:rFonts w:ascii="Arial" w:eastAsia="Times New Roman" w:hAnsi="Arial" w:cs="Arial"/>
          <w:sz w:val="16"/>
          <w:szCs w:val="16"/>
        </w:rPr>
        <w:t>validatng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 xml:space="preserve"> the user </w:t>
      </w:r>
      <w:proofErr w:type="spellStart"/>
      <w:r w:rsidRPr="00E7729E">
        <w:rPr>
          <w:rFonts w:ascii="Arial" w:eastAsia="Times New Roman" w:hAnsi="Arial" w:cs="Arial"/>
          <w:sz w:val="16"/>
          <w:szCs w:val="16"/>
        </w:rPr>
        <w:t>registraton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E7729E">
        <w:rPr>
          <w:rFonts w:ascii="Arial" w:eastAsia="Times New Roman" w:hAnsi="Arial" w:cs="Arial"/>
          <w:sz w:val="16"/>
          <w:szCs w:val="16"/>
        </w:rPr>
        <w:t>informaton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 xml:space="preserve"> in </w:t>
      </w:r>
      <w:proofErr w:type="spellStart"/>
      <w:r w:rsidRPr="00E7729E">
        <w:rPr>
          <w:rFonts w:ascii="Arial" w:eastAsia="Times New Roman" w:hAnsi="Arial" w:cs="Arial"/>
          <w:sz w:val="16"/>
          <w:szCs w:val="16"/>
        </w:rPr>
        <w:t>respectve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 xml:space="preserve"> package (</w:t>
      </w:r>
      <w:proofErr w:type="spellStart"/>
      <w:r w:rsidRPr="00E7729E">
        <w:rPr>
          <w:rFonts w:ascii="Arial" w:eastAsia="Times New Roman" w:hAnsi="Arial" w:cs="Arial"/>
          <w:sz w:val="16"/>
          <w:szCs w:val="16"/>
        </w:rPr>
        <w:t>com.something.validaton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>)</w:t>
      </w:r>
    </w:p>
    <w:p w:rsidR="00E7729E" w:rsidRPr="00E7729E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Done</w:t>
      </w: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7729E" w:rsidRP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>20</w:t>
      </w:r>
    </w:p>
    <w:p w:rsidR="00E7729E" w:rsidRDefault="00E7729E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7729E">
        <w:rPr>
          <w:rFonts w:ascii="Arial" w:eastAsia="Times New Roman" w:hAnsi="Arial" w:cs="Arial"/>
          <w:sz w:val="16"/>
          <w:szCs w:val="16"/>
        </w:rPr>
        <w:t xml:space="preserve">Have used Spring </w:t>
      </w:r>
      <w:proofErr w:type="spellStart"/>
      <w:r w:rsidRPr="00E7729E">
        <w:rPr>
          <w:rFonts w:ascii="Arial" w:eastAsia="Times New Roman" w:hAnsi="Arial" w:cs="Arial"/>
          <w:sz w:val="16"/>
          <w:szCs w:val="16"/>
        </w:rPr>
        <w:t>Exceptons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 xml:space="preserve"> to manage </w:t>
      </w:r>
      <w:proofErr w:type="spellStart"/>
      <w:r w:rsidRPr="00E7729E">
        <w:rPr>
          <w:rFonts w:ascii="Arial" w:eastAsia="Times New Roman" w:hAnsi="Arial" w:cs="Arial"/>
          <w:sz w:val="16"/>
          <w:szCs w:val="16"/>
        </w:rPr>
        <w:t>exceptons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 xml:space="preserve"> in </w:t>
      </w:r>
      <w:proofErr w:type="spellStart"/>
      <w:r w:rsidRPr="00E7729E">
        <w:rPr>
          <w:rFonts w:ascii="Arial" w:eastAsia="Times New Roman" w:hAnsi="Arial" w:cs="Arial"/>
          <w:sz w:val="16"/>
          <w:szCs w:val="16"/>
        </w:rPr>
        <w:t>respectve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 xml:space="preserve"> package (</w:t>
      </w:r>
      <w:proofErr w:type="spellStart"/>
      <w:r w:rsidRPr="00E7729E">
        <w:rPr>
          <w:rFonts w:ascii="Arial" w:eastAsia="Times New Roman" w:hAnsi="Arial" w:cs="Arial"/>
          <w:sz w:val="16"/>
          <w:szCs w:val="16"/>
        </w:rPr>
        <w:t>com.something.excepton</w:t>
      </w:r>
      <w:proofErr w:type="spellEnd"/>
      <w:r w:rsidRPr="00E7729E">
        <w:rPr>
          <w:rFonts w:ascii="Arial" w:eastAsia="Times New Roman" w:hAnsi="Arial" w:cs="Arial"/>
          <w:sz w:val="16"/>
          <w:szCs w:val="16"/>
        </w:rPr>
        <w:t>)</w:t>
      </w:r>
    </w:p>
    <w:p w:rsidR="00084549" w:rsidRPr="00E7729E" w:rsidRDefault="00084549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7729E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Done</w:t>
      </w:r>
    </w:p>
    <w:p w:rsidR="00084549" w:rsidRDefault="00084549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84549" w:rsidRDefault="00084549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84549" w:rsidRPr="00E7729E" w:rsidRDefault="00084549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  <w:r w:rsidRPr="00084549">
        <w:rPr>
          <w:rFonts w:ascii="Arial" w:eastAsia="Times New Roman" w:hAnsi="Arial" w:cs="Arial"/>
          <w:b/>
          <w:sz w:val="16"/>
          <w:szCs w:val="16"/>
        </w:rPr>
        <w:t xml:space="preserve">Code Zip </w:t>
      </w:r>
      <w:r>
        <w:rPr>
          <w:rFonts w:ascii="Arial" w:eastAsia="Times New Roman" w:hAnsi="Arial" w:cs="Arial"/>
          <w:b/>
          <w:sz w:val="16"/>
          <w:szCs w:val="16"/>
        </w:rPr>
        <w:t>fi</w:t>
      </w:r>
      <w:r w:rsidRPr="00084549">
        <w:rPr>
          <w:rFonts w:ascii="Arial" w:eastAsia="Times New Roman" w:hAnsi="Arial" w:cs="Arial"/>
          <w:b/>
          <w:sz w:val="16"/>
          <w:szCs w:val="16"/>
        </w:rPr>
        <w:t>le (Maven Project):</w:t>
      </w:r>
    </w:p>
    <w:p w:rsidR="00803114" w:rsidRDefault="00803114" w:rsidP="00E772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C6DDE" w:rsidRDefault="009C6DDE"/>
    <w:p w:rsidR="00084549" w:rsidRDefault="00632334">
      <w:r>
        <w:object w:dxaOrig="69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.5pt;height:40.5pt" o:ole="">
            <v:imagedata r:id="rId24" o:title=""/>
          </v:shape>
          <o:OLEObject Type="Embed" ProgID="Package" ShapeID="_x0000_i1027" DrawAspect="Content" ObjectID="_1620165205" r:id="rId25"/>
        </w:object>
      </w:r>
      <w:bookmarkStart w:id="0" w:name="_GoBack"/>
      <w:bookmarkEnd w:id="0"/>
    </w:p>
    <w:sectPr w:rsidR="00084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63838"/>
    <w:multiLevelType w:val="hybridMultilevel"/>
    <w:tmpl w:val="94E80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9E"/>
    <w:rsid w:val="00084549"/>
    <w:rsid w:val="002B2649"/>
    <w:rsid w:val="003F7491"/>
    <w:rsid w:val="00573960"/>
    <w:rsid w:val="005B73EF"/>
    <w:rsid w:val="00632334"/>
    <w:rsid w:val="0064357E"/>
    <w:rsid w:val="00803114"/>
    <w:rsid w:val="009C6DDE"/>
    <w:rsid w:val="00AF47B0"/>
    <w:rsid w:val="00E7729E"/>
    <w:rsid w:val="00F3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8E68F-144E-4296-809C-95EAC562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DC57050F</Template>
  <TotalTime>143</TotalTime>
  <Pages>9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C (TMNA)</dc:creator>
  <cp:keywords/>
  <dc:description/>
  <cp:lastModifiedBy>Vyshnavi C (TMNA)</cp:lastModifiedBy>
  <cp:revision>2</cp:revision>
  <dcterms:created xsi:type="dcterms:W3CDTF">2019-05-21T07:39:00Z</dcterms:created>
  <dcterms:modified xsi:type="dcterms:W3CDTF">2019-05-24T06:07:00Z</dcterms:modified>
</cp:coreProperties>
</file>